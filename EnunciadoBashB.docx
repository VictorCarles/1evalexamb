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41503182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</w:p>
    <w:p w14:paraId="00E2DC2D" w14:textId="7981F062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162093CF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>.</w:t>
      </w:r>
    </w:p>
    <w:p w14:paraId="62DBE53B" w14:textId="74E57F92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</w:p>
    <w:p w14:paraId="28F5F17C" w14:textId="619AE3C0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</w:p>
    <w:p w14:paraId="3C66FBC1" w14:textId="7335B6E2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6FD0668C" w:rsidR="00F93B9F" w:rsidRDefault="00007F56" w:rsidP="00007F56">
      <w:pPr>
        <w:pStyle w:val="Prrafodelista"/>
        <w:numPr>
          <w:ilvl w:val="0"/>
          <w:numId w:val="11"/>
        </w:numPr>
      </w:pPr>
      <w:r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lastRenderedPageBreak/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0AE86" w14:textId="77777777" w:rsidR="005C7313" w:rsidRDefault="005C7313" w:rsidP="00822617">
      <w:pPr>
        <w:spacing w:line="240" w:lineRule="auto"/>
      </w:pPr>
      <w:r>
        <w:separator/>
      </w:r>
    </w:p>
  </w:endnote>
  <w:endnote w:type="continuationSeparator" w:id="0">
    <w:p w14:paraId="3A184A0C" w14:textId="77777777" w:rsidR="005C7313" w:rsidRDefault="005C731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3E9D3" w14:textId="77777777" w:rsidR="002F7037" w:rsidRDefault="002F703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749DC" w14:textId="77777777" w:rsidR="002F7037" w:rsidRDefault="002F70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4A8EA" w14:textId="77777777" w:rsidR="005C7313" w:rsidRDefault="005C7313" w:rsidP="00822617">
      <w:pPr>
        <w:spacing w:line="240" w:lineRule="auto"/>
      </w:pPr>
      <w:r>
        <w:separator/>
      </w:r>
    </w:p>
  </w:footnote>
  <w:footnote w:type="continuationSeparator" w:id="0">
    <w:p w14:paraId="0A4E24A6" w14:textId="77777777" w:rsidR="005C7313" w:rsidRDefault="005C731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4D7F6" w14:textId="77777777" w:rsidR="002F7037" w:rsidRDefault="002F703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  <w:bookmarkStart w:id="0" w:name="_GoBack"/>
      <w:bookmarkEnd w:id="0"/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63143516" w:rsidR="00411066" w:rsidRDefault="00411066" w:rsidP="002F7037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proofErr w:type="spellStart"/>
          <w:r w:rsidR="001677EC">
            <w:rPr>
              <w:b/>
              <w:sz w:val="21"/>
              <w:szCs w:val="21"/>
            </w:rPr>
            <w:t>Victor</w:t>
          </w:r>
          <w:proofErr w:type="spellEnd"/>
          <w:r w:rsidR="001677EC">
            <w:rPr>
              <w:b/>
              <w:sz w:val="21"/>
              <w:szCs w:val="21"/>
            </w:rPr>
            <w:t xml:space="preserve"> Carles </w:t>
          </w:r>
          <w:proofErr w:type="spellStart"/>
          <w:r w:rsidR="001677EC">
            <w:rPr>
              <w:b/>
              <w:sz w:val="21"/>
              <w:szCs w:val="21"/>
            </w:rPr>
            <w:t>Diaz</w:t>
          </w:r>
          <w:proofErr w:type="spellEnd"/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65FAE" w14:textId="77777777" w:rsidR="002F7037" w:rsidRDefault="002F70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677EC"/>
    <w:rsid w:val="00173A32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2F7037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5C7313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4A70"/>
    <w:rsid w:val="007B6391"/>
    <w:rsid w:val="007C2EEB"/>
    <w:rsid w:val="00822617"/>
    <w:rsid w:val="00831E23"/>
    <w:rsid w:val="00836B12"/>
    <w:rsid w:val="00895D1A"/>
    <w:rsid w:val="008F0EAA"/>
    <w:rsid w:val="00943929"/>
    <w:rsid w:val="009813FE"/>
    <w:rsid w:val="009A0762"/>
    <w:rsid w:val="009B2289"/>
    <w:rsid w:val="00A019C9"/>
    <w:rsid w:val="00A14802"/>
    <w:rsid w:val="00A63298"/>
    <w:rsid w:val="00AC138A"/>
    <w:rsid w:val="00AE382E"/>
    <w:rsid w:val="00B3705A"/>
    <w:rsid w:val="00B506FD"/>
    <w:rsid w:val="00B54210"/>
    <w:rsid w:val="00B54817"/>
    <w:rsid w:val="00BB0091"/>
    <w:rsid w:val="00BE57C3"/>
    <w:rsid w:val="00BE6B4B"/>
    <w:rsid w:val="00C44F1D"/>
    <w:rsid w:val="00C450CC"/>
    <w:rsid w:val="00CC17D4"/>
    <w:rsid w:val="00D75D96"/>
    <w:rsid w:val="00D90991"/>
    <w:rsid w:val="00DC561A"/>
    <w:rsid w:val="00DE7801"/>
    <w:rsid w:val="00E33264"/>
    <w:rsid w:val="00E60DF5"/>
    <w:rsid w:val="00E74ADC"/>
    <w:rsid w:val="00EA72A2"/>
    <w:rsid w:val="00EB6BC9"/>
    <w:rsid w:val="00EC7394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124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VICTOR CARLES DIAZ</cp:lastModifiedBy>
  <cp:revision>62</cp:revision>
  <dcterms:created xsi:type="dcterms:W3CDTF">2020-11-10T19:42:00Z</dcterms:created>
  <dcterms:modified xsi:type="dcterms:W3CDTF">2020-11-18T16:10:00Z</dcterms:modified>
</cp:coreProperties>
</file>